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4F7E2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3E6669C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79F5A8F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061426F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E8CB1EF3ED5346D29A298717550114DB"/>
        </w:placeholder>
      </w:sdtPr>
      <w:sdtEndPr>
        <w:rPr>
          <w:sz w:val="48"/>
          <w:szCs w:val="48"/>
        </w:rPr>
      </w:sdtEndPr>
      <w:sdtContent>
        <w:p w14:paraId="0E3E89A6" w14:textId="77777777" w:rsidR="00D20149" w:rsidRPr="00950B62" w:rsidRDefault="00B340C7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Extern </w:t>
          </w:r>
          <w:proofErr w:type="spellStart"/>
          <w:r>
            <w:rPr>
              <w:b/>
              <w:bCs/>
              <w:sz w:val="36"/>
              <w:szCs w:val="36"/>
              <w:lang w:val="en-US"/>
            </w:rPr>
            <w:t>Kernal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 xml:space="preserve"> 8 – REX 9628</w:t>
          </w:r>
        </w:p>
      </w:sdtContent>
    </w:sdt>
    <w:p w14:paraId="1033594F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B340C7">
        <w:rPr>
          <w:sz w:val="36"/>
          <w:szCs w:val="36"/>
          <w:lang w:val="en-US"/>
        </w:rPr>
        <w:t>127</w:t>
      </w:r>
    </w:p>
    <w:p w14:paraId="1CF5E16D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B340C7">
        <w:rPr>
          <w:sz w:val="36"/>
          <w:szCs w:val="36"/>
          <w:lang w:val="en-US"/>
        </w:rPr>
        <w:t>0</w:t>
      </w:r>
    </w:p>
    <w:p w14:paraId="1FD5CF2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B340C7">
        <w:rPr>
          <w:sz w:val="36"/>
          <w:szCs w:val="36"/>
          <w:lang w:val="en-US"/>
        </w:rPr>
        <w:t>20.05.2019</w:t>
      </w:r>
    </w:p>
    <w:p w14:paraId="687868E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E5E258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CD3DA8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67274E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FFCC82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F970CA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0CE55F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6C3B32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C7"/>
    <w:rsid w:val="00394953"/>
    <w:rsid w:val="0070552A"/>
    <w:rsid w:val="007D5C22"/>
    <w:rsid w:val="00923FE4"/>
    <w:rsid w:val="00950B62"/>
    <w:rsid w:val="009A38BA"/>
    <w:rsid w:val="00B340C7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8672"/>
  <w15:chartTrackingRefBased/>
  <w15:docId w15:val="{3D854513-A1A9-4EC3-8B24-B6872B7E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CB1EF3ED5346D29A298717550114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09697F-CB33-4472-B51A-BCE9A8ADC5C4}"/>
      </w:docPartPr>
      <w:docPartBody>
        <w:p w:rsidR="00000000" w:rsidRDefault="00E60933">
          <w:pPr>
            <w:pStyle w:val="E8CB1EF3ED5346D29A298717550114D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CB1EF3ED5346D29A298717550114DB">
    <w:name w:val="E8CB1EF3ED5346D29A298717550114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D9AB7-E3D6-463D-9E19-C005D1C1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cp:lastPrinted>2019-05-20T17:17:00Z</cp:lastPrinted>
  <dcterms:created xsi:type="dcterms:W3CDTF">2019-05-20T17:17:00Z</dcterms:created>
  <dcterms:modified xsi:type="dcterms:W3CDTF">2019-05-20T17:17:00Z</dcterms:modified>
</cp:coreProperties>
</file>